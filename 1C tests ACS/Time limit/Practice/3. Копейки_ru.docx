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47" w:rsidRDefault="00D06747" w:rsidP="007D6686">
      <w:pPr>
        <w:rPr>
          <w:sz w:val="24"/>
          <w:szCs w:val="24"/>
        </w:rPr>
      </w:pPr>
      <w:r>
        <w:rPr>
          <w:sz w:val="24"/>
          <w:szCs w:val="24"/>
        </w:rPr>
        <w:t>Исходные данные представляют собой таблицу вида «Поставщик – Сумма – Добавка».  Колонка «Добавка» пустая.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85"/>
        <w:gridCol w:w="1737"/>
        <w:gridCol w:w="1658"/>
      </w:tblGrid>
      <w:tr w:rsidR="00D06747" w:rsidRPr="00AD57D9" w:rsidTr="00AD57D9">
        <w:trPr>
          <w:jc w:val="center"/>
        </w:trPr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Поставщик</w:t>
            </w:r>
          </w:p>
        </w:tc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Сумма</w:t>
            </w:r>
          </w:p>
        </w:tc>
        <w:tc>
          <w:tcPr>
            <w:tcW w:w="236" w:type="dxa"/>
          </w:tcPr>
          <w:p w:rsidR="00D06747" w:rsidRPr="00AD57D9" w:rsidRDefault="00D06747" w:rsidP="00AD57D9">
            <w:pPr>
              <w:spacing w:after="0" w:line="240" w:lineRule="auto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Добавка</w:t>
            </w:r>
          </w:p>
        </w:tc>
      </w:tr>
      <w:tr w:rsidR="00D06747" w:rsidRPr="00AD57D9" w:rsidTr="00AD57D9">
        <w:trPr>
          <w:jc w:val="center"/>
        </w:trPr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А</w:t>
            </w:r>
          </w:p>
        </w:tc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right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101.25</w:t>
            </w:r>
          </w:p>
        </w:tc>
        <w:tc>
          <w:tcPr>
            <w:tcW w:w="236" w:type="dxa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D06747" w:rsidRPr="00AD57D9" w:rsidTr="00AD57D9">
        <w:trPr>
          <w:jc w:val="center"/>
        </w:trPr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Б</w:t>
            </w:r>
          </w:p>
        </w:tc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right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1.03</w:t>
            </w:r>
          </w:p>
        </w:tc>
        <w:tc>
          <w:tcPr>
            <w:tcW w:w="236" w:type="dxa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D06747" w:rsidRPr="00AD57D9" w:rsidTr="00AD57D9">
        <w:trPr>
          <w:jc w:val="center"/>
        </w:trPr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В</w:t>
            </w:r>
          </w:p>
        </w:tc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right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0.04</w:t>
            </w:r>
          </w:p>
        </w:tc>
        <w:tc>
          <w:tcPr>
            <w:tcW w:w="236" w:type="dxa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D06747" w:rsidRPr="00AD57D9" w:rsidTr="00AD57D9">
        <w:trPr>
          <w:jc w:val="center"/>
        </w:trPr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Г</w:t>
            </w:r>
          </w:p>
        </w:tc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right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529000</w:t>
            </w:r>
          </w:p>
        </w:tc>
        <w:tc>
          <w:tcPr>
            <w:tcW w:w="236" w:type="dxa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D06747" w:rsidRPr="00AD57D9" w:rsidTr="00AD57D9">
        <w:trPr>
          <w:jc w:val="center"/>
        </w:trPr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Д</w:t>
            </w:r>
          </w:p>
        </w:tc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right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34.60</w:t>
            </w:r>
          </w:p>
        </w:tc>
        <w:tc>
          <w:tcPr>
            <w:tcW w:w="236" w:type="dxa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D06747" w:rsidRPr="00AD57D9" w:rsidTr="00AD57D9">
        <w:trPr>
          <w:jc w:val="center"/>
        </w:trPr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Е</w:t>
            </w:r>
          </w:p>
        </w:tc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right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54.20</w:t>
            </w:r>
          </w:p>
        </w:tc>
        <w:tc>
          <w:tcPr>
            <w:tcW w:w="236" w:type="dxa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D06747" w:rsidRPr="00AD57D9" w:rsidTr="00AD57D9">
        <w:trPr>
          <w:jc w:val="center"/>
        </w:trPr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Ж</w:t>
            </w:r>
          </w:p>
        </w:tc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right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199.88</w:t>
            </w:r>
          </w:p>
        </w:tc>
        <w:tc>
          <w:tcPr>
            <w:tcW w:w="236" w:type="dxa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D06747" w:rsidRPr="00AD57D9" w:rsidTr="00AD57D9">
        <w:trPr>
          <w:jc w:val="center"/>
        </w:trPr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З</w:t>
            </w:r>
          </w:p>
        </w:tc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right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20548.03</w:t>
            </w:r>
          </w:p>
        </w:tc>
        <w:tc>
          <w:tcPr>
            <w:tcW w:w="236" w:type="dxa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D06747" w:rsidRPr="00AD57D9" w:rsidTr="00AD57D9">
        <w:trPr>
          <w:jc w:val="center"/>
        </w:trPr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И</w:t>
            </w:r>
          </w:p>
        </w:tc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right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10.50</w:t>
            </w:r>
          </w:p>
        </w:tc>
        <w:tc>
          <w:tcPr>
            <w:tcW w:w="236" w:type="dxa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D06747" w:rsidRPr="00AD57D9" w:rsidTr="00AD57D9">
        <w:trPr>
          <w:jc w:val="center"/>
        </w:trPr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К</w:t>
            </w:r>
          </w:p>
        </w:tc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right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1470.78</w:t>
            </w:r>
          </w:p>
        </w:tc>
        <w:tc>
          <w:tcPr>
            <w:tcW w:w="236" w:type="dxa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D06747" w:rsidRPr="00AD57D9" w:rsidTr="00AD57D9">
        <w:trPr>
          <w:jc w:val="center"/>
        </w:trPr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Л</w:t>
            </w:r>
          </w:p>
        </w:tc>
        <w:tc>
          <w:tcPr>
            <w:tcW w:w="0" w:type="auto"/>
          </w:tcPr>
          <w:p w:rsidR="00D06747" w:rsidRPr="00AD57D9" w:rsidRDefault="00D06747" w:rsidP="00AD57D9">
            <w:pPr>
              <w:spacing w:after="0" w:line="240" w:lineRule="auto"/>
              <w:jc w:val="right"/>
              <w:rPr>
                <w:sz w:val="40"/>
                <w:szCs w:val="40"/>
              </w:rPr>
            </w:pPr>
            <w:r w:rsidRPr="00AD57D9">
              <w:rPr>
                <w:sz w:val="40"/>
                <w:szCs w:val="40"/>
              </w:rPr>
              <w:t>1.01</w:t>
            </w:r>
          </w:p>
        </w:tc>
        <w:tc>
          <w:tcPr>
            <w:tcW w:w="236" w:type="dxa"/>
          </w:tcPr>
          <w:p w:rsidR="00D06747" w:rsidRPr="00AD57D9" w:rsidRDefault="00D06747" w:rsidP="00AD57D9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</w:tbl>
    <w:p w:rsidR="00D06747" w:rsidRDefault="00D06747" w:rsidP="007D6686"/>
    <w:p w:rsidR="00D06747" w:rsidRDefault="00D06747" w:rsidP="007D6686">
      <w:pPr>
        <w:rPr>
          <w:sz w:val="24"/>
          <w:szCs w:val="24"/>
        </w:rPr>
      </w:pPr>
      <w:r>
        <w:rPr>
          <w:sz w:val="24"/>
          <w:szCs w:val="24"/>
        </w:rPr>
        <w:t>Также частью исходных данных является «Общая сумма добавки». Например:</w:t>
      </w:r>
    </w:p>
    <w:p w:rsidR="00D06747" w:rsidRDefault="00D06747" w:rsidP="007D6686">
      <w:pPr>
        <w:jc w:val="center"/>
        <w:rPr>
          <w:sz w:val="72"/>
          <w:szCs w:val="72"/>
        </w:rPr>
      </w:pPr>
      <w:r>
        <w:rPr>
          <w:sz w:val="72"/>
          <w:szCs w:val="72"/>
        </w:rPr>
        <w:t>542.13</w:t>
      </w:r>
    </w:p>
    <w:p w:rsidR="00D06747" w:rsidRDefault="00D06747" w:rsidP="007D6686">
      <w:pPr>
        <w:rPr>
          <w:sz w:val="24"/>
          <w:szCs w:val="24"/>
        </w:rPr>
      </w:pPr>
      <w:r>
        <w:rPr>
          <w:sz w:val="24"/>
          <w:szCs w:val="24"/>
        </w:rPr>
        <w:t xml:space="preserve">Требуется реализовать алгоритм, который выполнит распределение «Общей суммы добавки» по таблице. </w:t>
      </w:r>
    </w:p>
    <w:p w:rsidR="00D06747" w:rsidRDefault="00D06747" w:rsidP="007D6686">
      <w:pPr>
        <w:rPr>
          <w:sz w:val="24"/>
          <w:szCs w:val="24"/>
        </w:rPr>
      </w:pPr>
      <w:r>
        <w:rPr>
          <w:sz w:val="24"/>
          <w:szCs w:val="24"/>
        </w:rPr>
        <w:t>Условия:</w:t>
      </w:r>
    </w:p>
    <w:p w:rsidR="00D06747" w:rsidRDefault="00D06747" w:rsidP="007D66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Распределение должно быть строго пропорциональным, согласно значению в колонке «Сумма».</w:t>
      </w:r>
    </w:p>
    <w:p w:rsidR="00D06747" w:rsidRDefault="00D06747" w:rsidP="007D66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Результатом являются не числа, а суммы — рубли и копейки.</w:t>
      </w:r>
    </w:p>
    <w:p w:rsidR="00D06747" w:rsidRDefault="00D06747" w:rsidP="007D66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Распределение должно быть максимально точным и справедливым.</w:t>
      </w:r>
    </w:p>
    <w:p w:rsidR="00D06747" w:rsidRDefault="00D06747" w:rsidP="007D66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 любом количестве повторных запусков на тех же исходных данных результат всегда должен быть одинаковым.</w:t>
      </w:r>
    </w:p>
    <w:p w:rsidR="00D06747" w:rsidRDefault="00D06747">
      <w:bookmarkStart w:id="0" w:name="_GoBack"/>
      <w:bookmarkEnd w:id="0"/>
      <w:r>
        <w:rPr>
          <w:sz w:val="24"/>
          <w:szCs w:val="24"/>
        </w:rPr>
        <w:t>Результат нужно представить в виде программного кода.</w:t>
      </w:r>
    </w:p>
    <w:sectPr w:rsidR="00D06747" w:rsidSect="001D626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46935"/>
    <w:multiLevelType w:val="hybridMultilevel"/>
    <w:tmpl w:val="B1E64A4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5B89"/>
    <w:rsid w:val="001D6260"/>
    <w:rsid w:val="0062654C"/>
    <w:rsid w:val="007D6686"/>
    <w:rsid w:val="009A7A79"/>
    <w:rsid w:val="009F6163"/>
    <w:rsid w:val="00A75B89"/>
    <w:rsid w:val="00AD0143"/>
    <w:rsid w:val="00AD57D9"/>
    <w:rsid w:val="00CB7989"/>
    <w:rsid w:val="00D06747"/>
    <w:rsid w:val="00E508C4"/>
    <w:rsid w:val="00F56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68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D6686"/>
    <w:pPr>
      <w:ind w:left="720"/>
      <w:contextualSpacing/>
    </w:pPr>
  </w:style>
  <w:style w:type="table" w:styleId="TableGrid">
    <w:name w:val="Table Grid"/>
    <w:basedOn w:val="TableNormal"/>
    <w:uiPriority w:val="99"/>
    <w:rsid w:val="007D668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20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119</Words>
  <Characters>681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Zenin</dc:creator>
  <cp:keywords/>
  <dc:description/>
  <cp:lastModifiedBy>kryuchkova_o</cp:lastModifiedBy>
  <cp:revision>4</cp:revision>
  <dcterms:created xsi:type="dcterms:W3CDTF">2018-12-29T10:05:00Z</dcterms:created>
  <dcterms:modified xsi:type="dcterms:W3CDTF">2020-12-01T13:56:00Z</dcterms:modified>
</cp:coreProperties>
</file>