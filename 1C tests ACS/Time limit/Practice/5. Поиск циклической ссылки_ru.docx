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B45" w:rsidRDefault="00217B45" w:rsidP="003B69BA">
      <w:pPr>
        <w:rPr>
          <w:sz w:val="24"/>
          <w:szCs w:val="24"/>
        </w:rPr>
      </w:pPr>
      <w:r>
        <w:rPr>
          <w:sz w:val="24"/>
          <w:szCs w:val="24"/>
        </w:rPr>
        <w:t xml:space="preserve">Исходные данные — таблица с двумя колонками, «Родитель» и «Потомок». Например, это может быть таблица связей между событиями (причина и следствие). </w:t>
      </w:r>
    </w:p>
    <w:p w:rsidR="00217B45" w:rsidRDefault="00217B45" w:rsidP="003B69BA">
      <w:pPr>
        <w:rPr>
          <w:sz w:val="24"/>
          <w:szCs w:val="24"/>
        </w:rPr>
      </w:pPr>
      <w:r>
        <w:rPr>
          <w:sz w:val="24"/>
          <w:szCs w:val="24"/>
        </w:rPr>
        <w:t>Тип связи — «многие ко многим»:</w:t>
      </w:r>
    </w:p>
    <w:p w:rsidR="00217B45" w:rsidRDefault="00217B45" w:rsidP="003B69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Каждому родителю может соответствовать любое количество потомков. </w:t>
      </w:r>
    </w:p>
    <w:p w:rsidR="00217B45" w:rsidRDefault="00217B45" w:rsidP="003B69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 каждого потомка может быть любое количество родителей.</w:t>
      </w:r>
    </w:p>
    <w:p w:rsidR="00217B45" w:rsidRDefault="00217B45" w:rsidP="003B69BA">
      <w:pPr>
        <w:rPr>
          <w:sz w:val="24"/>
          <w:szCs w:val="24"/>
        </w:rPr>
      </w:pPr>
      <w:r>
        <w:rPr>
          <w:sz w:val="24"/>
          <w:szCs w:val="24"/>
        </w:rPr>
        <w:t>Пример исходных данных:</w:t>
      </w:r>
    </w:p>
    <w:tbl>
      <w:tblPr>
        <w:tblW w:w="0" w:type="auto"/>
        <w:tblInd w:w="3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19"/>
        <w:gridCol w:w="1709"/>
      </w:tblGrid>
      <w:tr w:rsidR="00217B45" w:rsidRPr="00463873" w:rsidTr="00463873">
        <w:tc>
          <w:tcPr>
            <w:tcW w:w="0" w:type="auto"/>
            <w:shd w:val="pct15" w:color="auto" w:fill="auto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Родитель</w:t>
            </w:r>
          </w:p>
        </w:tc>
        <w:tc>
          <w:tcPr>
            <w:tcW w:w="0" w:type="auto"/>
            <w:shd w:val="pct15" w:color="auto" w:fill="auto"/>
          </w:tcPr>
          <w:p w:rsidR="00217B45" w:rsidRPr="00463873" w:rsidRDefault="00217B45" w:rsidP="00463873">
            <w:pPr>
              <w:spacing w:after="0" w:line="240" w:lineRule="auto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Потомок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А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Г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Б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В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Б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Г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В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Д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В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Ж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Г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Д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Д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Е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Е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З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Е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К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Е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Л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Ж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Е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З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Г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И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З</w:t>
            </w:r>
          </w:p>
        </w:tc>
      </w:tr>
      <w:tr w:rsidR="00217B45" w:rsidRPr="00463873" w:rsidTr="00463873"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К</w:t>
            </w:r>
          </w:p>
        </w:tc>
        <w:tc>
          <w:tcPr>
            <w:tcW w:w="0" w:type="auto"/>
            <w:vAlign w:val="center"/>
          </w:tcPr>
          <w:p w:rsidR="00217B45" w:rsidRPr="00463873" w:rsidRDefault="00217B45" w:rsidP="00463873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 w:rsidRPr="00463873">
              <w:rPr>
                <w:sz w:val="40"/>
                <w:szCs w:val="40"/>
              </w:rPr>
              <w:t>З</w:t>
            </w:r>
          </w:p>
        </w:tc>
      </w:tr>
    </w:tbl>
    <w:p w:rsidR="00217B45" w:rsidRDefault="00217B45" w:rsidP="003B69BA"/>
    <w:p w:rsidR="00217B45" w:rsidRDefault="00217B45" w:rsidP="003B69BA">
      <w:pPr>
        <w:rPr>
          <w:sz w:val="24"/>
          <w:szCs w:val="24"/>
        </w:rPr>
      </w:pPr>
      <w:r>
        <w:rPr>
          <w:sz w:val="24"/>
          <w:szCs w:val="24"/>
        </w:rPr>
        <w:t>Необходимо дать ответ на вопрос — «Содержится ли в исходных данных зацикливание»? Зацикливанием считается ситуация, когда хотя бы одно из событий через любое количество связей оказывается замкнутым само на себя.</w:t>
      </w:r>
    </w:p>
    <w:p w:rsidR="00217B45" w:rsidRDefault="00217B45" w:rsidP="003B69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Массив исходных данных может быть очень большим.</w:t>
      </w:r>
    </w:p>
    <w:p w:rsidR="00217B45" w:rsidRDefault="00217B45" w:rsidP="003B69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Требования к производительности — высокие.</w:t>
      </w:r>
    </w:p>
    <w:p w:rsidR="00217B45" w:rsidRDefault="00217B45">
      <w:r>
        <w:rPr>
          <w:sz w:val="24"/>
          <w:szCs w:val="24"/>
        </w:rPr>
        <w:t>Результат  обязательно представлять кодом</w:t>
      </w:r>
      <w:bookmarkStart w:id="0" w:name="_GoBack"/>
      <w:bookmarkEnd w:id="0"/>
      <w:r>
        <w:rPr>
          <w:sz w:val="24"/>
          <w:szCs w:val="24"/>
        </w:rPr>
        <w:t>.</w:t>
      </w:r>
    </w:p>
    <w:sectPr w:rsidR="00217B45" w:rsidSect="006314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64BCA"/>
    <w:multiLevelType w:val="hybridMultilevel"/>
    <w:tmpl w:val="885CC6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0D61AC"/>
    <w:multiLevelType w:val="hybridMultilevel"/>
    <w:tmpl w:val="B55E7B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CF0BB9"/>
    <w:multiLevelType w:val="hybridMultilevel"/>
    <w:tmpl w:val="CB96F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3FBE"/>
    <w:rsid w:val="00217B45"/>
    <w:rsid w:val="003B69BA"/>
    <w:rsid w:val="00463873"/>
    <w:rsid w:val="006314FA"/>
    <w:rsid w:val="006D499A"/>
    <w:rsid w:val="0077046B"/>
    <w:rsid w:val="00AF7A02"/>
    <w:rsid w:val="00C267FB"/>
    <w:rsid w:val="00C578E8"/>
    <w:rsid w:val="00D47BB3"/>
    <w:rsid w:val="00E33FBE"/>
    <w:rsid w:val="00F44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B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B69BA"/>
    <w:pPr>
      <w:ind w:left="720"/>
      <w:contextualSpacing/>
    </w:pPr>
  </w:style>
  <w:style w:type="table" w:styleId="TableGrid">
    <w:name w:val="Table Grid"/>
    <w:basedOn w:val="TableNormal"/>
    <w:uiPriority w:val="99"/>
    <w:rsid w:val="003B69B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45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114</Words>
  <Characters>651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Zenin</dc:creator>
  <cp:keywords/>
  <dc:description/>
  <cp:lastModifiedBy>kryuchkova_o</cp:lastModifiedBy>
  <cp:revision>4</cp:revision>
  <dcterms:created xsi:type="dcterms:W3CDTF">2018-12-29T10:04:00Z</dcterms:created>
  <dcterms:modified xsi:type="dcterms:W3CDTF">2020-12-01T13:56:00Z</dcterms:modified>
</cp:coreProperties>
</file>